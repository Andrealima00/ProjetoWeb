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521"/>
        <w:gridCol w:w="3801"/>
      </w:tblGrid>
      <w:tr w:rsidR="004A7542" w:rsidRPr="00EC7C35" w:rsidTr="00FE2CB0">
        <w:trPr>
          <w:jc w:val="center"/>
        </w:trPr>
        <w:tc>
          <w:tcPr>
            <w:tcW w:w="6521" w:type="dxa"/>
            <w:tcBorders>
              <w:right w:val="single" w:sz="12" w:space="0" w:color="A5300F" w:themeColor="accent1"/>
            </w:tcBorders>
            <w:tcMar>
              <w:right w:w="0" w:type="dxa"/>
            </w:tcMar>
          </w:tcPr>
          <w:tbl>
            <w:tblPr>
              <w:tblW w:w="686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6864"/>
            </w:tblGrid>
            <w:tr w:rsidR="004A7542" w:rsidRPr="00EC7C35" w:rsidTr="00FE2CB0">
              <w:trPr>
                <w:trHeight w:hRule="exact" w:val="3307"/>
              </w:trPr>
              <w:tc>
                <w:tcPr>
                  <w:tcW w:w="5000" w:type="pct"/>
                  <w:tcBorders>
                    <w:bottom w:val="single" w:sz="12" w:space="0" w:color="A5300F" w:themeColor="accent1"/>
                  </w:tcBorders>
                  <w:tcMar>
                    <w:top w:w="0" w:type="dxa"/>
                  </w:tcMar>
                </w:tcPr>
                <w:p w:rsidR="004A7542" w:rsidRPr="00EC7C35" w:rsidRDefault="00FB6D77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história</w:t>
                  </w:r>
                </w:p>
                <w:p w:rsidR="00FE2CB0" w:rsidRPr="00FE2CB0" w:rsidRDefault="00FE2CB0" w:rsidP="00FF7639">
                  <w:pPr>
                    <w:pStyle w:val="Ttulo2"/>
                    <w:rPr>
                      <w:rStyle w:val="jsgrdq"/>
                      <w:color w:val="764734"/>
                    </w:rPr>
                  </w:pPr>
                  <w:r>
                    <w:rPr>
                      <w:rStyle w:val="jsgrdq"/>
                      <w:color w:val="764734"/>
                    </w:rPr>
                    <w:t xml:space="preserve">Começou em 2015 dentro de um salão de festas e logo foi cativando alunos com o trabalho coreográfico e técnico excelente! Em 2020 conquistou seu próprio espaço e teve sua independência e seu nome reconhecido pelo mundo! </w:t>
                  </w:r>
                  <w:r w:rsidRPr="00FE2CB0">
                    <w:rPr>
                      <w:rStyle w:val="jsgrdq"/>
                      <w:color w:val="764734"/>
                    </w:rPr>
                    <w:t>Ganhou como melhor Escola de dança do Festival Nacional VIDANÇA!</w:t>
                  </w:r>
                </w:p>
                <w:p w:rsidR="00FB6D77" w:rsidRPr="00FE2CB0" w:rsidRDefault="00FE2CB0" w:rsidP="00FF7639">
                  <w:pPr>
                    <w:pStyle w:val="Ttulo2"/>
                    <w:rPr>
                      <w:color w:val="764734"/>
                    </w:rPr>
                  </w:pPr>
                  <w:r w:rsidRPr="00FE2CB0">
                    <w:rPr>
                      <w:rStyle w:val="jsgrdq"/>
                      <w:color w:val="764734"/>
                    </w:rPr>
                    <w:t>Ganhou uma viagem para participar da competição JOINVILLE e ganhou em primeiro lugar!</w:t>
                  </w:r>
                </w:p>
              </w:tc>
            </w:tr>
            <w:tr w:rsidR="004A7542" w:rsidRPr="00EC7C35" w:rsidTr="00FE2CB0">
              <w:trPr>
                <w:trHeight w:val="8176"/>
              </w:trPr>
              <w:tc>
                <w:tcPr>
                  <w:tcW w:w="5000" w:type="pct"/>
                  <w:tcBorders>
                    <w:top w:val="single" w:sz="12" w:space="0" w:color="A5300F" w:themeColor="accent1"/>
                    <w:left w:val="single" w:sz="12" w:space="0" w:color="A5300F" w:themeColor="accent1"/>
                    <w:bottom w:val="single" w:sz="12" w:space="0" w:color="A5300F" w:themeColor="accent1"/>
                    <w:right w:val="nil"/>
                  </w:tcBorders>
                  <w:tcMar>
                    <w:top w:w="0" w:type="dxa"/>
                  </w:tcMar>
                </w:tcPr>
                <w:p w:rsidR="001514C6" w:rsidRDefault="001514C6" w:rsidP="001514C6">
                  <w:pPr>
                    <w:jc w:val="both"/>
                    <w:rPr>
                      <w:lang w:val="pt-BR"/>
                    </w:rPr>
                  </w:pPr>
                </w:p>
                <w:p w:rsidR="009241B0" w:rsidRPr="00FF7639" w:rsidRDefault="0040320C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  <w:r w:rsidRPr="00FF7639">
                    <w:rPr>
                      <w:sz w:val="24"/>
                      <w:szCs w:val="24"/>
                      <w:lang w:val="pt-BR"/>
                    </w:rPr>
                    <w:t xml:space="preserve">Público alvo: </w:t>
                  </w:r>
                </w:p>
                <w:p w:rsidR="0040320C" w:rsidRPr="00FF7639" w:rsidRDefault="0040320C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  <w:r w:rsidRPr="00FF7639">
                    <w:rPr>
                      <w:sz w:val="24"/>
                      <w:szCs w:val="24"/>
                      <w:lang w:val="pt-BR"/>
                    </w:rPr>
                    <w:t>-Crianças de 3 anos a 11 anos.</w:t>
                  </w:r>
                </w:p>
                <w:p w:rsidR="0040320C" w:rsidRPr="00FF7639" w:rsidRDefault="0040320C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  <w:r w:rsidRPr="00FF7639">
                    <w:rPr>
                      <w:sz w:val="24"/>
                      <w:szCs w:val="24"/>
                      <w:lang w:val="pt-BR"/>
                    </w:rPr>
                    <w:t xml:space="preserve">-Adolçescentes de 14 anos a 17 anos. </w:t>
                  </w:r>
                </w:p>
                <w:p w:rsidR="0040320C" w:rsidRDefault="0040320C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  <w:r w:rsidRPr="00FF7639">
                    <w:rPr>
                      <w:sz w:val="24"/>
                      <w:szCs w:val="24"/>
                      <w:lang w:val="pt-BR"/>
                    </w:rPr>
                    <w:t xml:space="preserve">-Adultos de 18 ano pra cima. </w:t>
                  </w:r>
                </w:p>
                <w:p w:rsidR="00FF7639" w:rsidRPr="00FF7639" w:rsidRDefault="00FF7639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>(homens e mulheres)</w:t>
                  </w:r>
                </w:p>
                <w:p w:rsidR="0040320C" w:rsidRPr="00FF7639" w:rsidRDefault="0040320C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</w:p>
                <w:p w:rsidR="00FF7639" w:rsidRPr="00FF7639" w:rsidRDefault="00FF7639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  <w:r w:rsidRPr="00FF7639">
                    <w:rPr>
                      <w:sz w:val="24"/>
                      <w:szCs w:val="24"/>
                      <w:lang w:val="pt-BR"/>
                    </w:rPr>
                    <w:t>Funcionários:</w:t>
                  </w:r>
                </w:p>
                <w:p w:rsidR="00FF7639" w:rsidRDefault="00FF7639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  <w:r w:rsidRPr="00FF7639">
                    <w:rPr>
                      <w:sz w:val="24"/>
                      <w:szCs w:val="24"/>
                      <w:lang w:val="pt-BR"/>
                    </w:rPr>
                    <w:t xml:space="preserve">-3 Professores </w:t>
                  </w:r>
                </w:p>
                <w:p w:rsidR="00FF7639" w:rsidRDefault="00FF7639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</w:p>
                <w:p w:rsidR="00FF7639" w:rsidRPr="00FF7639" w:rsidRDefault="00FF7639" w:rsidP="001514C6">
                  <w:pPr>
                    <w:jc w:val="both"/>
                    <w:rPr>
                      <w:sz w:val="24"/>
                      <w:szCs w:val="24"/>
                      <w:lang w:val="pt-BR"/>
                    </w:rPr>
                  </w:pPr>
                </w:p>
                <w:p w:rsidR="00FF7639" w:rsidRDefault="00FF7639" w:rsidP="001514C6">
                  <w:pPr>
                    <w:jc w:val="both"/>
                    <w:rPr>
                      <w:lang w:val="pt-BR"/>
                    </w:rPr>
                  </w:pPr>
                </w:p>
                <w:p w:rsidR="00FF7639" w:rsidRDefault="00FF7639" w:rsidP="001514C6">
                  <w:pPr>
                    <w:jc w:val="both"/>
                    <w:rPr>
                      <w:lang w:val="pt-BR"/>
                    </w:rPr>
                  </w:pPr>
                </w:p>
                <w:p w:rsidR="00FF7639" w:rsidRDefault="00FF7639" w:rsidP="001514C6">
                  <w:pPr>
                    <w:jc w:val="both"/>
                    <w:rPr>
                      <w:lang w:val="pt-BR"/>
                    </w:rPr>
                  </w:pPr>
                </w:p>
                <w:p w:rsidR="00FF7639" w:rsidRPr="001514C6" w:rsidRDefault="00FF7639" w:rsidP="001514C6">
                  <w:pPr>
                    <w:jc w:val="both"/>
                    <w:rPr>
                      <w:lang w:val="pt-BR"/>
                    </w:rPr>
                  </w:pPr>
                </w:p>
                <w:p w:rsidR="004A7542" w:rsidRPr="00EC7C35" w:rsidRDefault="004A7542" w:rsidP="00346ED4">
                  <w:pPr>
                    <w:pStyle w:val="Ttulo2"/>
                    <w:rPr>
                      <w:lang w:val="pt-BR"/>
                    </w:rPr>
                  </w:pPr>
                  <w:r w:rsidRPr="00EC7C35">
                    <w:rPr>
                      <w:lang w:val="pt-BR" w:bidi="pt-BR"/>
                    </w:rPr>
                    <w:t xml:space="preserve"> </w:t>
                  </w:r>
                </w:p>
                <w:p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  <w:p w:rsidR="004A7542" w:rsidRPr="00EC7C35" w:rsidRDefault="004A7542" w:rsidP="00346ED4">
                  <w:pPr>
                    <w:pStyle w:val="Ttulo1"/>
                    <w:rPr>
                      <w:lang w:val="pt-BR"/>
                    </w:rPr>
                  </w:pPr>
                </w:p>
                <w:p w:rsidR="004A7542" w:rsidRPr="00EC7C35" w:rsidRDefault="00FE2CB0" w:rsidP="00FE2CB0">
                  <w:pPr>
                    <w:pStyle w:val="Ttulo2"/>
                    <w:tabs>
                      <w:tab w:val="center" w:pos="2614"/>
                      <w:tab w:val="left" w:pos="3585"/>
                    </w:tabs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ab/>
                  </w: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3801" w:type="dxa"/>
            <w:tcBorders>
              <w:left w:val="single" w:sz="12" w:space="0" w:color="A5300F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3763"/>
            </w:tblGrid>
            <w:tr w:rsidR="004A7542" w:rsidRPr="00EC7C35" w:rsidTr="0040320C">
              <w:trPr>
                <w:trHeight w:hRule="exact" w:val="6314"/>
              </w:trPr>
              <w:tc>
                <w:tcPr>
                  <w:tcW w:w="5000" w:type="pct"/>
                  <w:tcBorders>
                    <w:top w:val="single" w:sz="12" w:space="0" w:color="A5300F" w:themeColor="accent1"/>
                    <w:bottom w:val="single" w:sz="12" w:space="0" w:color="A5300F" w:themeColor="accent1"/>
                    <w:right w:val="single" w:sz="12" w:space="0" w:color="A5300F" w:themeColor="accent1"/>
                  </w:tcBorders>
                  <w:shd w:val="clear" w:color="auto" w:fill="A5300F" w:themeFill="accent1"/>
                  <w:tcMar>
                    <w:top w:w="0" w:type="dxa"/>
                  </w:tcMar>
                </w:tcPr>
                <w:p w:rsidR="00FF7639" w:rsidRPr="00FF7639" w:rsidRDefault="004A7542" w:rsidP="00346ED4">
                  <w:pPr>
                    <w:pStyle w:val="Ttulo1"/>
                    <w:rPr>
                      <w:rFonts w:ascii="Times New Roman" w:hAnsi="Times New Roman" w:cs="Times New Roman"/>
                      <w:color w:val="FFFFFF" w:themeColor="background1"/>
                      <w:sz w:val="32"/>
                      <w:lang w:val="pt-BR" w:bidi="pt-BR"/>
                    </w:rPr>
                  </w:pPr>
                  <w:r w:rsidRPr="00FF7639">
                    <w:rPr>
                      <w:rFonts w:ascii="Times New Roman" w:hAnsi="Times New Roman" w:cs="Times New Roman"/>
                      <w:color w:val="FFFFFF" w:themeColor="background1"/>
                      <w:sz w:val="32"/>
                      <w:lang w:val="pt-BR" w:bidi="pt-BR"/>
                    </w:rPr>
                    <w:t>Objetivo</w:t>
                  </w:r>
                </w:p>
                <w:p w:rsidR="00FF7639" w:rsidRDefault="00FF7639" w:rsidP="00FF7639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  <w:lang w:val="pt-BR" w:bidi="pt-BR"/>
                    </w:rPr>
                  </w:pPr>
                </w:p>
                <w:p w:rsidR="007413FE" w:rsidRPr="007413FE" w:rsidRDefault="00FB6D77" w:rsidP="007413FE">
                  <w:pPr>
                    <w:pStyle w:val="Ttulo2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pt-BR"/>
                    </w:rPr>
                  </w:pPr>
                  <w:r w:rsidRPr="00FB6D7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pt-BR"/>
                    </w:rPr>
                    <w:t>Ter um</w:t>
                  </w:r>
                  <w:r w:rsidR="0040320C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pt-BR"/>
                    </w:rPr>
                    <w:t xml:space="preserve"> grande</w:t>
                  </w:r>
                  <w:r w:rsidRPr="00FB6D7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pt-BR"/>
                    </w:rPr>
                    <w:t xml:space="preserve"> </w:t>
                  </w:r>
                  <w:r w:rsidR="0040320C" w:rsidRPr="00FB6D7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pt-BR"/>
                    </w:rPr>
                    <w:t>desenvolvimento e</w:t>
                  </w:r>
                  <w:r w:rsidRPr="00FB6D7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pt-BR"/>
                    </w:rPr>
                    <w:t xml:space="preserve"> permite que o indivíduo tenha consciência corporal e saiba como o seu corpo se relaciona com o espaço. Assim, ele pode desenvolver coordenação motora, equilíbrio e flexibilidade!</w:t>
                  </w:r>
                </w:p>
                <w:p w:rsidR="00FB6D77" w:rsidRDefault="007413FE" w:rsidP="007413FE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 mo</w:t>
                  </w:r>
                  <w:r w:rsidR="00FB6D77">
                    <w:rPr>
                      <w:lang w:val="pt-BR"/>
                    </w:rPr>
                    <w:t>strar uma melhora na saúde</w:t>
                  </w:r>
                  <w:r>
                    <w:rPr>
                      <w:lang w:val="pt-BR"/>
                    </w:rPr>
                    <w:t xml:space="preserve"> física </w:t>
                  </w:r>
                  <w:r w:rsidR="00FE2CB0">
                    <w:rPr>
                      <w:lang w:val="pt-BR"/>
                    </w:rPr>
                    <w:t>e no</w:t>
                  </w:r>
                  <w:r>
                    <w:rPr>
                      <w:lang w:val="pt-BR"/>
                    </w:rPr>
                    <w:t xml:space="preserve"> </w:t>
                  </w:r>
                  <w:r w:rsidR="00FE2CB0">
                    <w:rPr>
                      <w:lang w:val="pt-BR"/>
                    </w:rPr>
                    <w:t>emocional!</w:t>
                  </w:r>
                </w:p>
                <w:p w:rsidR="0040320C" w:rsidRPr="00FB6D77" w:rsidRDefault="0040320C" w:rsidP="007413FE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Podendo também ter </w:t>
                  </w:r>
                  <w:r w:rsidR="00FF7639">
                    <w:rPr>
                      <w:lang w:val="pt-BR"/>
                    </w:rPr>
                    <w:t>uma profissão como bailarino profissional ou apenas como um hobbie.</w:t>
                  </w:r>
                </w:p>
              </w:tc>
            </w:tr>
            <w:tr w:rsidR="004A7542" w:rsidRPr="00EC7C35" w:rsidTr="00346ED4">
              <w:tc>
                <w:tcPr>
                  <w:tcW w:w="5000" w:type="pct"/>
                  <w:tcBorders>
                    <w:top w:val="single" w:sz="12" w:space="0" w:color="A5300F" w:themeColor="accent1"/>
                    <w:bottom w:val="single" w:sz="12" w:space="0" w:color="A5300F" w:themeColor="accent1"/>
                  </w:tcBorders>
                </w:tcPr>
                <w:p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  <w:tr w:rsidR="004A7542" w:rsidRPr="00EC7C35" w:rsidTr="0040320C">
              <w:trPr>
                <w:trHeight w:val="3997"/>
              </w:trPr>
              <w:tc>
                <w:tcPr>
                  <w:tcW w:w="5000" w:type="pct"/>
                  <w:tcBorders>
                    <w:top w:val="single" w:sz="12" w:space="0" w:color="A5300F" w:themeColor="accent1"/>
                    <w:bottom w:val="single" w:sz="12" w:space="0" w:color="A5300F" w:themeColor="accent1"/>
                    <w:right w:val="single" w:sz="12" w:space="0" w:color="A5300F" w:themeColor="accent1"/>
                  </w:tcBorders>
                </w:tcPr>
                <w:p w:rsidR="004A7542" w:rsidRPr="00EC7C35" w:rsidRDefault="004A7542" w:rsidP="0040320C">
                  <w:pPr>
                    <w:pStyle w:val="Ttulo1"/>
                    <w:jc w:val="both"/>
                    <w:rPr>
                      <w:lang w:val="pt-BR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1521"/>
                    <w:gridCol w:w="1522"/>
                  </w:tblGrid>
                  <w:tr w:rsidR="0040320C" w:rsidRPr="00EC7C35" w:rsidTr="003C69A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0320C" w:rsidRPr="00EC7C35" w:rsidRDefault="0040320C" w:rsidP="0040320C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515A3D8" wp14:editId="6A3B609F">
                                  <wp:extent cx="329184" cy="329184"/>
                                  <wp:effectExtent l="0" t="0" r="0" b="0"/>
                                  <wp:docPr id="12" name="Grupo 322" title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3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5E77C7A" id="Grupo 322" o:spid="_x0000_s1026" alt="Título: Ícone de e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BkAg49wsAAFs3AAAOAAAAAAAAAAAAAAAAAC4CAABkcnMvZTJvRG9j&#10;LnhtbFBLAQItABQABgAIAAAAIQBoRxvQ2AAAAAMBAAAPAAAAAAAAAAAAAAAAAFEOAABkcnMvZG93&#10;bnJldi54bWxQSwUGAAAAAAQABADzAAAAVg8AAAAA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a5300f [3204]" stroked="f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23232 [3215]" strokecolor="#323232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0320C" w:rsidRPr="00EC7C35" w:rsidRDefault="0040320C" w:rsidP="0040320C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F694B9" wp14:editId="48B43255">
                                  <wp:extent cx="329184" cy="329184"/>
                                  <wp:effectExtent l="0" t="0" r="0" b="0"/>
                                  <wp:docPr id="15" name="Grupo 303" title="Ícone de telef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16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Forma Liv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1B8331" id="Grupo 303" o:spid="_x0000_s1026" alt="Título: Ícone de telef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hPUqTskcAADm&#10;owAADgAAAAAAAAAAAAAAAAAuAgAAZHJzL2Uyb0RvYy54bWxQSwECLQAUAAYACAAAACEAaEcb0NgA&#10;AAADAQAADwAAAAAAAAAAAAAAAAAjHwAAZHJzL2Rvd25yZXYueG1sUEsFBgAAAAAEAAQA8wAAACgg&#10;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" fillcolor="#a5300f [3204]" stroked="f" strokeweight="1pt">
                                    <v:stroke joinstyle="miter"/>
                                  </v:oval>
                                  <v:shape id="Forma Liv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23232 [3215]" strokecolor="#323232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0320C" w:rsidRPr="00EC7C35" w:rsidTr="003C69A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0320C" w:rsidRDefault="0040320C" w:rsidP="0040320C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FB6D77">
                          <w:rPr>
                            <w:sz w:val="16"/>
                            <w:szCs w:val="16"/>
                            <w:lang w:val="pt-BR"/>
                          </w:rPr>
                          <w:t>sdaalds@gmail.co</w:t>
                        </w:r>
                        <w:r>
                          <w:rPr>
                            <w:sz w:val="16"/>
                            <w:szCs w:val="16"/>
                            <w:lang w:val="pt-BR"/>
                          </w:rPr>
                          <w:t>m</w:t>
                        </w:r>
                      </w:p>
                      <w:p w:rsidR="0040320C" w:rsidRPr="00FB6D77" w:rsidRDefault="0040320C" w:rsidP="0040320C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0320C" w:rsidRPr="00FB6D77" w:rsidRDefault="0040320C" w:rsidP="0040320C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FB6D77">
                          <w:rPr>
                            <w:sz w:val="16"/>
                            <w:szCs w:val="16"/>
                            <w:lang w:val="pt-BR"/>
                          </w:rPr>
                          <w:t>(21) 98545-7200</w:t>
                        </w:r>
                      </w:p>
                    </w:tc>
                  </w:tr>
                  <w:tr w:rsidR="0040320C" w:rsidRPr="00EC7C35" w:rsidTr="003C69A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0320C" w:rsidRPr="00EC7C35" w:rsidRDefault="0040320C" w:rsidP="0040320C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3FBB867" wp14:editId="2ADE29E0">
                                  <wp:extent cx="329184" cy="329184"/>
                                  <wp:effectExtent l="0" t="0" r="0" b="0"/>
                                  <wp:docPr id="18" name="Grupo 321" title="Ícone do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9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Forma Liv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6FF77B1" id="Grupo 321" o:spid="_x0000_s1026" alt="Título: Ícone do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tOwigqhAAAH1RAAAOAAAAAAAAAAAAAAAAAC4CAABkcnMv&#10;ZTJvRG9jLnhtbFBLAQItABQABgAIAAAAIQBoRxvQ2AAAAAMBAAAPAAAAAAAAAAAAAAAAAAQTAABk&#10;cnMvZG93bnJldi54bWxQSwUGAAAAAAQABADzAAAACRQAAAAA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" fillcolor="#a5300f [3204]" stroked="f" strokeweight="1pt">
                                    <v:stroke joinstyle="miter"/>
                                  </v:oval>
                                  <v:shape id="Forma Livre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23232 [3215]" strokecolor="#323232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0320C" w:rsidRPr="00EC7C35" w:rsidRDefault="0040320C" w:rsidP="0040320C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7F943C7" wp14:editId="20A9F51F">
                                  <wp:extent cx="329184" cy="329184"/>
                                  <wp:effectExtent l="0" t="0" r="13970" b="13970"/>
                                  <wp:docPr id="21" name="Grupo 4" title="Ícone do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22" name="Forma Liv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23" name="Forma Liv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B2B29BF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Ke4qHtBIAAONkAAAOAAAAAAAAAAAAAAAA&#10;AC4CAABkcnMvZTJvRG9jLnhtbFBLAQItABQABgAIAAAAIQBoRxvQ2AAAAAMBAAAPAAAAAAAAAAAA&#10;AAAAAA4VAABkcnMvZG93bnJldi54bWxQSwUGAAAAAAQABADzAAAAExYAAAAA&#10;">
                                  <o:lock v:ext="edit" aspectratio="t"/>
                                  <v:shape id="Forma Livre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a5300f [3204]" strokecolor="#a5300f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vre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323232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0320C" w:rsidRPr="00EC7C35" w:rsidTr="003C69A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0320C" w:rsidRPr="00FB6D77" w:rsidRDefault="0040320C" w:rsidP="0040320C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FB6D77">
                          <w:rPr>
                            <w:sz w:val="16"/>
                            <w:szCs w:val="16"/>
                            <w:lang w:val="pt-BR"/>
                          </w:rPr>
                          <w:t>www.sdaaalds/linkedin.com.br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0320C" w:rsidRPr="00FB6D77" w:rsidRDefault="0040320C" w:rsidP="0040320C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FB6D77">
                          <w:rPr>
                            <w:sz w:val="16"/>
                            <w:szCs w:val="16"/>
                            <w:lang w:val="pt-BR"/>
                          </w:rPr>
                          <w:t>@sdaaalds</w:t>
                        </w:r>
                      </w:p>
                    </w:tc>
                  </w:tr>
                </w:tbl>
                <w:p w:rsidR="004A7542" w:rsidRPr="00EC7C35" w:rsidRDefault="004A7542" w:rsidP="00346ED4">
                  <w:pPr>
                    <w:pStyle w:val="Ttulo2"/>
                    <w:rPr>
                      <w:lang w:val="pt-BR"/>
                    </w:rPr>
                  </w:pP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bookmarkStart w:id="0" w:name="_GoBack"/>
        <w:bookmarkEnd w:id="0"/>
      </w:tr>
    </w:tbl>
    <w:p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ECB" w:rsidRDefault="00106ECB" w:rsidP="004A7542">
      <w:pPr>
        <w:spacing w:after="0" w:line="240" w:lineRule="auto"/>
      </w:pPr>
      <w:r>
        <w:separator/>
      </w:r>
    </w:p>
  </w:endnote>
  <w:endnote w:type="continuationSeparator" w:id="0">
    <w:p w:rsidR="00106ECB" w:rsidRDefault="00106ECB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B6024F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ECB" w:rsidRDefault="00106ECB" w:rsidP="004A7542">
      <w:pPr>
        <w:spacing w:after="0" w:line="240" w:lineRule="auto"/>
      </w:pPr>
      <w:r>
        <w:separator/>
      </w:r>
    </w:p>
  </w:footnote>
  <w:footnote w:type="continuationSeparator" w:id="0">
    <w:p w:rsidR="00106ECB" w:rsidRDefault="00106ECB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  <w:lang w:val="pt-BR"/>
      </w:rPr>
      <w:alias w:val="Insira seu nome:"/>
      <w:tag w:val="Insira seu no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B6024F" w:rsidRDefault="00C60C24">
        <w:pPr>
          <w:pStyle w:val="Cabealho"/>
          <w:rPr>
            <w:lang w:val="pt-BR"/>
          </w:rPr>
        </w:pPr>
        <w:r w:rsidRPr="00C60C24">
          <w:rPr>
            <w:color w:val="000000" w:themeColor="text1"/>
            <w:lang w:val="pt-BR"/>
          </w:rPr>
          <w:t>studio de dança alads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796E6B"/>
    <w:multiLevelType w:val="multilevel"/>
    <w:tmpl w:val="79E8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A551E8B"/>
    <w:multiLevelType w:val="hybridMultilevel"/>
    <w:tmpl w:val="E65AAF42"/>
    <w:lvl w:ilvl="0" w:tplc="D35047E8">
      <w:start w:val="2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24"/>
    <w:rsid w:val="00106ECB"/>
    <w:rsid w:val="001514C6"/>
    <w:rsid w:val="001C292B"/>
    <w:rsid w:val="002876BB"/>
    <w:rsid w:val="00293B83"/>
    <w:rsid w:val="002A69D7"/>
    <w:rsid w:val="002D075C"/>
    <w:rsid w:val="0040320C"/>
    <w:rsid w:val="00454034"/>
    <w:rsid w:val="004A7542"/>
    <w:rsid w:val="00522A0E"/>
    <w:rsid w:val="006A3CE7"/>
    <w:rsid w:val="006F77C5"/>
    <w:rsid w:val="007413FE"/>
    <w:rsid w:val="00857F01"/>
    <w:rsid w:val="009241B0"/>
    <w:rsid w:val="00B6024F"/>
    <w:rsid w:val="00B722A8"/>
    <w:rsid w:val="00B90950"/>
    <w:rsid w:val="00BE5F21"/>
    <w:rsid w:val="00C60C24"/>
    <w:rsid w:val="00C74660"/>
    <w:rsid w:val="00E10171"/>
    <w:rsid w:val="00EC26A6"/>
    <w:rsid w:val="00EC7733"/>
    <w:rsid w:val="00EC7C35"/>
    <w:rsid w:val="00ED1C71"/>
    <w:rsid w:val="00FB6D77"/>
    <w:rsid w:val="00FE2CB0"/>
    <w:rsid w:val="00FE5E5B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F673"/>
  <w15:chartTrackingRefBased/>
  <w15:docId w15:val="{EA52289F-D39E-471F-953C-58832844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232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20C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E4F38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E4F38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E4F38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5E4F38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5E4F38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5E4F38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A5300F" w:themeColor="accent1"/>
        <w:left w:val="single" w:sz="12" w:space="4" w:color="A5300F" w:themeColor="accent1"/>
        <w:bottom w:val="single" w:sz="12" w:space="27" w:color="A5300F" w:themeColor="accent1"/>
        <w:right w:val="single" w:sz="12" w:space="4" w:color="A5300F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5E4F38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5E4F38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5E4F38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5E4F38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5E4F38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5E4F38" w:themeColor="accent4" w:themeShade="80"/>
        <w:bottom w:val="single" w:sz="4" w:space="10" w:color="5E4F38" w:themeColor="accent4" w:themeShade="80"/>
      </w:pBdr>
      <w:spacing w:before="360" w:after="360"/>
      <w:ind w:left="864" w:right="864"/>
    </w:pPr>
    <w:rPr>
      <w:i/>
      <w:iCs/>
      <w:color w:val="5E4F38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5E4F38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5E4F38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5E4F38" w:themeColor="accent4" w:themeShade="80"/>
        <w:left w:val="single" w:sz="2" w:space="10" w:color="5E4F38" w:themeColor="accent4" w:themeShade="80"/>
        <w:bottom w:val="single" w:sz="2" w:space="10" w:color="5E4F38" w:themeColor="accent4" w:themeShade="80"/>
        <w:right w:val="single" w:sz="2" w:space="10" w:color="5E4F38" w:themeColor="accent4" w:themeShade="80"/>
      </w:pBdr>
      <w:ind w:left="1152" w:right="1152"/>
    </w:pPr>
    <w:rPr>
      <w:rFonts w:eastAsiaTheme="minorEastAsia"/>
      <w:i/>
      <w:iCs/>
      <w:color w:val="5E4F38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52525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252525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Fontepargpadro"/>
    <w:uiPriority w:val="99"/>
    <w:unhideWhenUsed/>
    <w:rsid w:val="00FB6D77"/>
    <w:rPr>
      <w:color w:val="6B9F2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D77"/>
    <w:rPr>
      <w:color w:val="605E5C"/>
      <w:shd w:val="clear" w:color="auto" w:fill="E1DFDD"/>
    </w:rPr>
  </w:style>
  <w:style w:type="character" w:customStyle="1" w:styleId="jsgrdq">
    <w:name w:val="jsgrdq"/>
    <w:basedOn w:val="Fontepargpadro"/>
    <w:rsid w:val="00FB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21742018.1\AppData\Roaming\Microsoft\Templates\Curr&#237;culo%20simples%20e%20direto,%20elaborado%20pela%20MOO.dotx" TargetMode="External"/></Relationships>
</file>

<file path=word/theme/theme1.xml><?xml version="1.0" encoding="utf-8"?>
<a:theme xmlns:a="http://schemas.openxmlformats.org/drawingml/2006/main" name="Theme1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studio de dança alads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MOO.dotx</Template>
  <TotalTime>78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2022-08-25T19:26:00Z</dcterms:created>
  <dcterms:modified xsi:type="dcterms:W3CDTF">2022-08-29T17:06:00Z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